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48"/>
        <w:gridCol w:w="279"/>
        <w:gridCol w:w="3224"/>
        <w:gridCol w:w="5975"/>
        <w:gridCol w:w="607"/>
        <w:gridCol w:w="675"/>
      </w:tblGrid>
      <w:tr w:rsidR="00F91753" w:rsidRPr="00711EEA" w14:paraId="1FDA67E7" w14:textId="77777777" w:rsidTr="00D71878">
        <w:trPr>
          <w:trHeight w:val="60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6B854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BD669C" w:rsidRPr="00711EEA" w14:paraId="27550A29" w14:textId="77777777" w:rsidTr="00983EE6">
        <w:trPr>
          <w:trHeight w:val="273"/>
        </w:trPr>
        <w:tc>
          <w:tcPr>
            <w:tcW w:w="550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D0C649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3AF4B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294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78A2BE" w14:textId="77777777" w:rsidR="00F91753" w:rsidRPr="00711EEA" w:rsidRDefault="00F91753" w:rsidP="001E5794">
            <w:pPr>
              <w:pStyle w:val="Sinespaciado"/>
              <w:rPr>
                <w:noProof/>
                <w:lang w:val="es-ES"/>
              </w:rPr>
            </w:pPr>
          </w:p>
        </w:tc>
        <w:tc>
          <w:tcPr>
            <w:tcW w:w="54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82C57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641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9CCDE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BD669C" w:rsidRPr="006F0CE7" w14:paraId="30F32380" w14:textId="77777777" w:rsidTr="00983EE6">
        <w:trPr>
          <w:trHeight w:val="1602"/>
        </w:trPr>
        <w:tc>
          <w:tcPr>
            <w:tcW w:w="55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73928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8020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29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033167" w14:textId="77777777" w:rsidR="00261E7B" w:rsidRPr="00711EEA" w:rsidRDefault="00261E7B" w:rsidP="005A3E0B">
            <w:pPr>
              <w:pStyle w:val="Ttulo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20D06FBA" wp14:editId="775AFAA6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AC5381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Bd3fUtzBQAA2xIAAA4AAAAAAAAAAAAAAAAALgIAAGRycy9lMm9Eb2MueG1sUEsBAi0AFAAG&#10;AAgAAAAhAMxNTmfaAAAAAwEAAA8AAAAAAAAAAAAAAAAAzQcAAGRycy9kb3ducmV2LnhtbFBLBQYA&#10;AAAABAAEAPMAAADU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711EEA">
              <w:rPr>
                <w:noProof/>
                <w:lang w:val="es-ES" w:bidi="es-ES"/>
              </w:rPr>
              <w:t xml:space="preserve"> </w:t>
            </w:r>
            <w:r w:rsidR="006F0CE7">
              <w:rPr>
                <w:noProof/>
                <w:lang w:val="es-ES"/>
              </w:rPr>
              <w:t>Agostina M. Fiore</w:t>
            </w:r>
            <w:r w:rsidRPr="00711EEA">
              <w:rPr>
                <w:noProof/>
                <w:lang w:val="es-ES" w:bidi="es-ES"/>
              </w:rPr>
              <w:t xml:space="preserve"> </w:t>
            </w: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784EA877" wp14:editId="7CA1C84D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32BCD2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398B3700" w14:textId="77777777" w:rsidR="00B62B99" w:rsidRPr="00711EEA" w:rsidRDefault="00B62B99" w:rsidP="00983EE6">
            <w:pPr>
              <w:pStyle w:val="Subttulo"/>
              <w:rPr>
                <w:noProof/>
                <w:lang w:val="es-ES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9DB2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64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882E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BD669C" w:rsidRPr="006F0CE7" w14:paraId="6E15BEDB" w14:textId="77777777" w:rsidTr="00983EE6">
        <w:trPr>
          <w:trHeight w:val="252"/>
        </w:trPr>
        <w:tc>
          <w:tcPr>
            <w:tcW w:w="55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A5ACD4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E43E39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9294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3D844" w14:textId="77777777" w:rsidR="004A4C74" w:rsidRPr="00711EEA" w:rsidRDefault="004A4C74" w:rsidP="001E5794">
            <w:pPr>
              <w:pStyle w:val="Sinespaciado"/>
              <w:rPr>
                <w:noProof/>
                <w:lang w:val="es-ES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C6E16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64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18237A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</w:tr>
      <w:tr w:rsidR="00F91753" w:rsidRPr="006F0CE7" w14:paraId="065B2385" w14:textId="77777777" w:rsidTr="00D71878">
        <w:trPr>
          <w:trHeight w:val="605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7D8F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BD669C" w:rsidRPr="001A5A81" w14:paraId="66A64188" w14:textId="77777777" w:rsidTr="00983EE6">
        <w:trPr>
          <w:trHeight w:val="4357"/>
        </w:trPr>
        <w:tc>
          <w:tcPr>
            <w:tcW w:w="4380" w:type="dxa"/>
            <w:gridSpan w:val="3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16E6A19" w14:textId="77777777" w:rsidR="00BD669C" w:rsidRDefault="00BD669C" w:rsidP="000D04DC">
            <w:pPr>
              <w:pStyle w:val="Ttulo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dATOS </w:t>
            </w:r>
            <w:r>
              <w:rPr>
                <w:noProof/>
                <w:lang w:val="es-ES"/>
              </w:rPr>
              <w:t>y contacto</w:t>
            </w: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658E218A" wp14:editId="18A996CF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747F7B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3E9378B" w14:textId="77777777" w:rsidR="00BD669C" w:rsidRDefault="00BD669C" w:rsidP="00BD669C">
            <w:pPr>
              <w:ind w:left="360" w:hanging="360"/>
              <w:rPr>
                <w:lang w:val="es-ES"/>
              </w:rPr>
            </w:pPr>
            <w:r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3D0B375A" wp14:editId="72573B5A">
                  <wp:simplePos x="0" y="0"/>
                  <wp:positionH relativeFrom="column">
                    <wp:posOffset>-99949</wp:posOffset>
                  </wp:positionH>
                  <wp:positionV relativeFrom="paragraph">
                    <wp:posOffset>187325</wp:posOffset>
                  </wp:positionV>
                  <wp:extent cx="256529" cy="264646"/>
                  <wp:effectExtent l="0" t="0" r="0" b="254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ngtree-calendar-icon-png-image_1521539[1]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>
                                        <a14:foregroundMark x1="28438" y1="40938" x2="28438" y2="40938"/>
                                        <a14:foregroundMark x1="39688" y1="41719" x2="39688" y2="41719"/>
                                        <a14:foregroundMark x1="49844" y1="41719" x2="49844" y2="41719"/>
                                        <a14:foregroundMark x1="61250" y1="41406" x2="61250" y2="41406"/>
                                        <a14:foregroundMark x1="70938" y1="41406" x2="70938" y2="41406"/>
                                        <a14:foregroundMark x1="68906" y1="25156" x2="68906" y2="25156"/>
                                        <a14:foregroundMark x1="49375" y1="23125" x2="49375" y2="23125"/>
                                        <a14:foregroundMark x1="30781" y1="21406" x2="30781" y2="21406"/>
                                        <a14:foregroundMark x1="29219" y1="57969" x2="29219" y2="57969"/>
                                        <a14:foregroundMark x1="38906" y1="57969" x2="38906" y2="57969"/>
                                        <a14:foregroundMark x1="48594" y1="57969" x2="48594" y2="57969"/>
                                        <a14:foregroundMark x1="60000" y1="57969" x2="60000" y2="57969"/>
                                        <a14:foregroundMark x1="71719" y1="57969" x2="71719" y2="57969"/>
                                        <a14:foregroundMark x1="72188" y1="74531" x2="72188" y2="74531"/>
                                        <a14:foregroundMark x1="61250" y1="72500" x2="61250" y2="72500"/>
                                        <a14:foregroundMark x1="49063" y1="72500" x2="49063" y2="72500"/>
                                        <a14:foregroundMark x1="39375" y1="72969" x2="39375" y2="72969"/>
                                        <a14:foregroundMark x1="25938" y1="73750" x2="25938" y2="73750"/>
                                        <a14:foregroundMark x1="28438" y1="66875" x2="28438" y2="66875"/>
                                        <a14:foregroundMark x1="28438" y1="48281" x2="28438" y2="48281"/>
                                        <a14:foregroundMark x1="49375" y1="49375" x2="49375" y2="49375"/>
                                        <a14:foregroundMark x1="40156" y1="49063" x2="40156" y2="49063"/>
                                        <a14:foregroundMark x1="39375" y1="65313" x2="39375" y2="65313"/>
                                        <a14:foregroundMark x1="49844" y1="65313" x2="49844" y2="65313"/>
                                        <a14:foregroundMark x1="61250" y1="65625" x2="61250" y2="65625"/>
                                        <a14:foregroundMark x1="72969" y1="64375" x2="72969" y2="64375"/>
                                        <a14:foregroundMark x1="72188" y1="47031" x2="72188" y2="47031"/>
                                        <a14:foregroundMark x1="61250" y1="47344" x2="61250" y2="4734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13614" b="10880"/>
                          <a:stretch/>
                        </pic:blipFill>
                        <pic:spPr bwMode="auto">
                          <a:xfrm>
                            <a:off x="0" y="0"/>
                            <a:ext cx="256529" cy="264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04B015" w14:textId="77777777" w:rsidR="00BD669C" w:rsidRDefault="00BD669C" w:rsidP="00BD669C">
            <w:pPr>
              <w:ind w:left="360" w:hanging="360"/>
              <w:rPr>
                <w:sz w:val="26"/>
                <w:szCs w:val="26"/>
                <w:lang w:val="es-ES"/>
              </w:rPr>
            </w:pPr>
            <w:r>
              <w:rPr>
                <w:sz w:val="26"/>
                <w:szCs w:val="26"/>
                <w:lang w:val="es-ES"/>
              </w:rPr>
              <w:t xml:space="preserve">       </w:t>
            </w:r>
            <w:r w:rsidRPr="00BD669C">
              <w:rPr>
                <w:sz w:val="26"/>
                <w:szCs w:val="26"/>
                <w:lang w:val="es-ES"/>
              </w:rPr>
              <w:t>24</w:t>
            </w:r>
            <w:r>
              <w:rPr>
                <w:sz w:val="26"/>
                <w:szCs w:val="26"/>
                <w:lang w:val="es-ES"/>
              </w:rPr>
              <w:t xml:space="preserve"> </w:t>
            </w:r>
            <w:r w:rsidRPr="00BD669C">
              <w:rPr>
                <w:sz w:val="26"/>
                <w:szCs w:val="26"/>
                <w:lang w:val="es-ES"/>
              </w:rPr>
              <w:t>/06</w:t>
            </w:r>
            <w:r>
              <w:rPr>
                <w:sz w:val="26"/>
                <w:szCs w:val="26"/>
                <w:lang w:val="es-ES"/>
              </w:rPr>
              <w:t xml:space="preserve"> </w:t>
            </w:r>
            <w:r w:rsidRPr="00BD669C">
              <w:rPr>
                <w:sz w:val="26"/>
                <w:szCs w:val="26"/>
                <w:lang w:val="es-ES"/>
              </w:rPr>
              <w:t>/1995</w:t>
            </w:r>
          </w:p>
          <w:p w14:paraId="6FE3CE46" w14:textId="77777777" w:rsidR="00983EE6" w:rsidRPr="00BD669C" w:rsidRDefault="00983EE6" w:rsidP="00BD669C">
            <w:pPr>
              <w:ind w:left="360" w:hanging="360"/>
              <w:rPr>
                <w:sz w:val="26"/>
                <w:szCs w:val="26"/>
                <w:lang w:val="es-ES"/>
              </w:rPr>
            </w:pPr>
            <w:r w:rsidRPr="001A5A81">
              <w:rPr>
                <w:noProof/>
                <w:color w:val="DAE2EC" w:themeColor="accent5"/>
                <w:sz w:val="26"/>
                <w:szCs w:val="26"/>
              </w:rPr>
              <w:drawing>
                <wp:anchor distT="0" distB="0" distL="114300" distR="114300" simplePos="0" relativeHeight="251659264" behindDoc="0" locked="0" layoutInCell="1" allowOverlap="1" wp14:anchorId="178CECBA" wp14:editId="146246F5">
                  <wp:simplePos x="0" y="0"/>
                  <wp:positionH relativeFrom="column">
                    <wp:posOffset>-121319</wp:posOffset>
                  </wp:positionH>
                  <wp:positionV relativeFrom="paragraph">
                    <wp:posOffset>277495</wp:posOffset>
                  </wp:positionV>
                  <wp:extent cx="233045" cy="262646"/>
                  <wp:effectExtent l="0" t="0" r="0" b="444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tockphoto-1151552851-612x612[1].jpg"/>
                          <pic:cNvPicPr/>
                        </pic:nvPicPr>
                        <pic:blipFill rotWithShape="1">
                          <a:blip r:embed="rId13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5479" b="100000" l="4110" r="82192">
                                        <a14:foregroundMark x1="54795" y1="84932" x2="54795" y2="84932"/>
                                        <a14:backgroundMark x1="56164" y1="86301" x2="56164" y2="8630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23256" b="13520"/>
                          <a:stretch/>
                        </pic:blipFill>
                        <pic:spPr bwMode="auto">
                          <a:xfrm>
                            <a:off x="0" y="0"/>
                            <a:ext cx="233045" cy="262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6D398F" w14:textId="77777777" w:rsidR="00BD669C" w:rsidRDefault="00BD669C" w:rsidP="00BD669C">
            <w:pPr>
              <w:pStyle w:val="Ttulo1"/>
              <w:outlineLvl w:val="0"/>
              <w:rPr>
                <w:rFonts w:asciiTheme="minorHAnsi" w:hAnsiTheme="minorHAnsi" w:cstheme="minorHAnsi"/>
                <w:sz w:val="26"/>
                <w:szCs w:val="26"/>
                <w:lang w:val="es-ES"/>
              </w:rPr>
            </w:pPr>
          </w:p>
          <w:p w14:paraId="2645EC9B" w14:textId="77777777" w:rsidR="00BD669C" w:rsidRDefault="001A5A81" w:rsidP="00BD669C">
            <w:pPr>
              <w:pStyle w:val="Ttulo1"/>
              <w:outlineLvl w:val="0"/>
              <w:rPr>
                <w:rFonts w:asciiTheme="minorHAnsi" w:hAnsiTheme="minorHAnsi" w:cstheme="minorHAnsi"/>
                <w:noProof/>
                <w:color w:val="434343" w:themeColor="accent6"/>
                <w:sz w:val="26"/>
                <w:szCs w:val="26"/>
                <w:lang w:val="es-E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s-ES"/>
              </w:rPr>
              <w:t xml:space="preserve">     </w:t>
            </w:r>
            <w:r w:rsidR="00BD669C">
              <w:rPr>
                <w:rFonts w:asciiTheme="minorHAnsi" w:hAnsiTheme="minorHAnsi" w:cstheme="minorHAnsi"/>
                <w:sz w:val="26"/>
                <w:szCs w:val="26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caps w:val="0"/>
                <w:color w:val="434343" w:themeColor="accent6"/>
                <w:sz w:val="26"/>
                <w:szCs w:val="26"/>
                <w:lang w:val="es-ES"/>
              </w:rPr>
              <w:t>Santiago</w:t>
            </w:r>
            <w:r w:rsidR="00BD669C" w:rsidRPr="001A5A81">
              <w:rPr>
                <w:rFonts w:asciiTheme="minorHAnsi" w:hAnsiTheme="minorHAnsi" w:cstheme="minorHAnsi"/>
                <w:color w:val="434343" w:themeColor="accent6"/>
                <w:sz w:val="26"/>
                <w:szCs w:val="26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caps w:val="0"/>
                <w:color w:val="434343" w:themeColor="accent6"/>
                <w:sz w:val="26"/>
                <w:szCs w:val="26"/>
                <w:lang w:val="es-ES"/>
              </w:rPr>
              <w:t>del Estero, A</w:t>
            </w:r>
            <w:r w:rsidRPr="001A5A81">
              <w:rPr>
                <w:rFonts w:asciiTheme="minorHAnsi" w:hAnsiTheme="minorHAnsi" w:cstheme="minorHAnsi"/>
                <w:caps w:val="0"/>
                <w:color w:val="434343" w:themeColor="accent6"/>
                <w:sz w:val="26"/>
                <w:szCs w:val="26"/>
                <w:lang w:val="es-ES"/>
              </w:rPr>
              <w:t>rgentina</w:t>
            </w:r>
            <w:r w:rsidR="00BD669C" w:rsidRPr="001A5A81">
              <w:rPr>
                <w:rFonts w:asciiTheme="minorHAnsi" w:hAnsiTheme="minorHAnsi" w:cstheme="minorHAnsi"/>
                <w:noProof/>
                <w:color w:val="434343" w:themeColor="accent6"/>
                <w:sz w:val="26"/>
                <w:szCs w:val="26"/>
                <w:lang w:val="es-ES"/>
              </w:rPr>
              <w:t xml:space="preserve"> </w:t>
            </w:r>
          </w:p>
          <w:p w14:paraId="6392BEFD" w14:textId="77777777" w:rsidR="00983EE6" w:rsidRPr="00983EE6" w:rsidRDefault="00983EE6" w:rsidP="00983EE6">
            <w:pPr>
              <w:rPr>
                <w:lang w:val="es-ES"/>
              </w:rPr>
            </w:pPr>
            <w:r>
              <w:rPr>
                <w:noProof/>
              </w:rPr>
              <w:pict w14:anchorId="45FB6CDE">
                <v:shape id="Gráfico 8" o:spid="_x0000_s1026" type="#_x0000_t75" alt="Icono de teléfono" style="position:absolute;margin-left:-11.75pt;margin-top:18pt;width:22.5pt;height:20.9pt;z-index:251662336;visibility:visible;mso-wrap-style:square;mso-position-horizontal-relative:text;mso-position-vertical-relative:text;mso-width-relative:page;mso-height-relative:page">
                  <v:imagedata r:id="rId15" o:title="Icono de teléfono"/>
                </v:shape>
              </w:pict>
            </w:r>
          </w:p>
          <w:p w14:paraId="0FB5D118" w14:textId="77777777" w:rsidR="00BD669C" w:rsidRDefault="00983EE6" w:rsidP="000D04DC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rPr>
                <w:noProof/>
                <w:lang w:val="es-ES" w:bidi="es-ES"/>
              </w:rPr>
              <w:t xml:space="preserve">    </w:t>
            </w:r>
            <w:r w:rsidR="00BD669C" w:rsidRPr="00711EEA">
              <w:rPr>
                <w:noProof/>
                <w:lang w:val="es-ES" w:bidi="es-ES"/>
              </w:rPr>
              <w:t xml:space="preserve"> </w:t>
            </w:r>
            <w:r w:rsidR="00BD669C">
              <w:rPr>
                <w:noProof/>
                <w:lang w:val="es-ES"/>
              </w:rPr>
              <w:t>385- 5028663</w:t>
            </w:r>
          </w:p>
          <w:p w14:paraId="4D234FBF" w14:textId="77777777" w:rsidR="00983EE6" w:rsidRPr="00711EEA" w:rsidRDefault="00983EE6" w:rsidP="000D04DC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</w:p>
          <w:p w14:paraId="5EB73DE8" w14:textId="77777777" w:rsidR="00BD669C" w:rsidRPr="001A5A81" w:rsidRDefault="00BD669C" w:rsidP="000D04DC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AR"/>
              </w:rPr>
            </w:pPr>
            <w:r w:rsidRPr="00711EEA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B9FCD1B" wp14:editId="5C8C50EF">
                  <wp:simplePos x="0" y="0"/>
                  <wp:positionH relativeFrom="column">
                    <wp:posOffset>-98053</wp:posOffset>
                  </wp:positionH>
                  <wp:positionV relativeFrom="paragraph">
                    <wp:posOffset>63500</wp:posOffset>
                  </wp:positionV>
                  <wp:extent cx="205368" cy="168402"/>
                  <wp:effectExtent l="0" t="0" r="4445" b="3175"/>
                  <wp:wrapNone/>
                  <wp:docPr id="10" name="Gráfico 10" descr="Icono de 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31" cy="16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A5A81">
              <w:rPr>
                <w:noProof/>
                <w:lang w:val="es-AR" w:bidi="es-ES"/>
              </w:rPr>
              <w:t xml:space="preserve"> </w:t>
            </w:r>
            <w:r w:rsidR="00983EE6">
              <w:rPr>
                <w:noProof/>
                <w:lang w:val="es-AR" w:bidi="es-ES"/>
              </w:rPr>
              <w:t xml:space="preserve">   </w:t>
            </w:r>
            <w:r w:rsidRPr="001A5A81">
              <w:rPr>
                <w:noProof/>
                <w:lang w:val="es-AR"/>
              </w:rPr>
              <w:t>ago.95fiore</w:t>
            </w:r>
            <w:r w:rsidR="00983EE6" w:rsidRPr="00983EE6">
              <w:rPr>
                <w:noProof/>
                <w:lang w:val="es-AR"/>
              </w:rPr>
              <w:t>@</w:t>
            </w:r>
            <w:r w:rsidRPr="001A5A81">
              <w:rPr>
                <w:noProof/>
                <w:lang w:val="es-AR"/>
              </w:rPr>
              <w:t>hotmail.com</w:t>
            </w:r>
          </w:p>
          <w:p w14:paraId="36CEE039" w14:textId="77777777" w:rsidR="00BD669C" w:rsidRPr="001A5A81" w:rsidRDefault="00BD669C" w:rsidP="001A5A81">
            <w:pPr>
              <w:rPr>
                <w:rFonts w:cstheme="minorHAnsi"/>
                <w:noProof/>
                <w:szCs w:val="26"/>
                <w:lang w:val="es-AR"/>
              </w:rPr>
            </w:pPr>
          </w:p>
        </w:tc>
        <w:tc>
          <w:tcPr>
            <w:tcW w:w="6928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397CB69C" w14:textId="77777777" w:rsidR="00BD669C" w:rsidRPr="00711EEA" w:rsidRDefault="00BD669C" w:rsidP="00FF673C">
            <w:pPr>
              <w:pStyle w:val="Ttulo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Formacion academica</w:t>
            </w:r>
          </w:p>
          <w:p w14:paraId="00765897" w14:textId="77777777" w:rsidR="00BD669C" w:rsidRPr="00711EEA" w:rsidRDefault="00BD669C" w:rsidP="003E1692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0E09CFA6" wp14:editId="296FB938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E50CC7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7314B22" w14:textId="77777777" w:rsidR="00BD669C" w:rsidRPr="001A5A81" w:rsidRDefault="001A5A81" w:rsidP="001A5A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noProof/>
                <w:lang w:val="es-AR"/>
              </w:rPr>
            </w:pPr>
            <w:r>
              <w:rPr>
                <w:noProof/>
                <w:lang w:val="es-ES"/>
              </w:rPr>
              <w:t>2001-2012: Bachillerato Humanista moderno- escuela primaria y secundaria.</w:t>
            </w:r>
          </w:p>
          <w:p w14:paraId="191C2CA0" w14:textId="77777777" w:rsidR="001A5A81" w:rsidRDefault="001A5A81" w:rsidP="001A5A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2011-2011: A.S.I.C.A.N.A. - INSTITUTO DE INGLES.</w:t>
            </w:r>
          </w:p>
          <w:p w14:paraId="68E8A9D3" w14:textId="77777777" w:rsidR="001A5A81" w:rsidRDefault="001A5A81" w:rsidP="001A5A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2013-2018: e.s.p.e.a n°1- Profesorado de música</w:t>
            </w:r>
            <w:r w:rsidR="006022E5">
              <w:rPr>
                <w:noProof/>
                <w:lang w:val="es-AR"/>
              </w:rPr>
              <w:t>.</w:t>
            </w:r>
          </w:p>
          <w:p w14:paraId="40C7EA3B" w14:textId="77777777" w:rsidR="001A5A81" w:rsidRDefault="001A5A81" w:rsidP="001A5A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2019-continua: Universidad nacional del li</w:t>
            </w:r>
            <w:bookmarkStart w:id="0" w:name="_GoBack"/>
            <w:bookmarkEnd w:id="0"/>
            <w:r>
              <w:rPr>
                <w:noProof/>
                <w:lang w:val="es-AR"/>
              </w:rPr>
              <w:t>toral – licencitura en critica y teoria musical</w:t>
            </w:r>
            <w:r w:rsidR="006022E5">
              <w:rPr>
                <w:noProof/>
                <w:lang w:val="es-AR"/>
              </w:rPr>
              <w:t>.</w:t>
            </w:r>
          </w:p>
          <w:p w14:paraId="5071A676" w14:textId="77777777" w:rsidR="001A5A81" w:rsidRDefault="001A5A81" w:rsidP="001A5A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2022 – continua: I.S.P.C – Tecnicatura superior en desarrollo web</w:t>
            </w:r>
            <w:r w:rsidR="006022E5">
              <w:rPr>
                <w:noProof/>
                <w:lang w:val="es-AR"/>
              </w:rPr>
              <w:t>.</w:t>
            </w:r>
          </w:p>
          <w:p w14:paraId="330BCC38" w14:textId="77777777" w:rsidR="001A5A81" w:rsidRPr="001A5A81" w:rsidRDefault="001A5A81" w:rsidP="00EE37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2022- continua:</w:t>
            </w:r>
            <w:r w:rsidR="00EE3711">
              <w:rPr>
                <w:noProof/>
                <w:lang w:val="es-AR"/>
              </w:rPr>
              <w:t xml:space="preserve"> Beca de estudio en </w:t>
            </w:r>
            <w:r w:rsidR="00EE3711">
              <w:rPr>
                <w:noProof/>
                <w:lang w:val="es-AR"/>
              </w:rPr>
              <w:t>programa de desarrollo competencias digitales</w:t>
            </w:r>
            <w:r w:rsidR="006022E5">
              <w:rPr>
                <w:noProof/>
                <w:lang w:val="es-AR"/>
              </w:rPr>
              <w:t>.</w:t>
            </w:r>
          </w:p>
        </w:tc>
      </w:tr>
      <w:tr w:rsidR="00983EE6" w:rsidRPr="00711EEA" w14:paraId="5C0E7B23" w14:textId="77777777" w:rsidTr="00983EE6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32CD94C" w14:textId="77777777" w:rsidR="000D04DC" w:rsidRDefault="000D04DC" w:rsidP="000D04DC">
            <w:pPr>
              <w:pStyle w:val="Ttulo1"/>
              <w:outlineLvl w:val="0"/>
              <w:rPr>
                <w:rFonts w:asciiTheme="minorHAnsi" w:eastAsiaTheme="minorHAnsi" w:hAnsiTheme="minorHAnsi" w:cstheme="minorBidi"/>
                <w:caps w:val="0"/>
                <w:noProof/>
                <w:color w:val="666666" w:themeColor="background2"/>
                <w:sz w:val="18"/>
                <w:szCs w:val="18"/>
                <w:lang w:val="es-ES"/>
              </w:rPr>
            </w:pPr>
            <w:r>
              <w:rPr>
                <w:noProof/>
                <w:lang w:val="es-ES"/>
              </w:rPr>
              <w:t>Idiomas</w:t>
            </w:r>
          </w:p>
          <w:p w14:paraId="3A98F8C0" w14:textId="77777777" w:rsidR="000D04DC" w:rsidRDefault="000D04DC" w:rsidP="000D04DC">
            <w:pPr>
              <w:pStyle w:val="Prrafodelista"/>
              <w:numPr>
                <w:ilvl w:val="0"/>
                <w:numId w:val="0"/>
              </w:numPr>
              <w:ind w:left="360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3E216FBD" wp14:editId="23C869B2">
                      <wp:extent cx="521970" cy="0"/>
                      <wp:effectExtent l="0" t="0" r="0" b="0"/>
                      <wp:docPr id="1" name="Conector recto 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0F0E42" id="Conector recto 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KXsMOHmAQAAIA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98BA3D0" w14:textId="77777777" w:rsidR="000D04DC" w:rsidRPr="000D04DC" w:rsidRDefault="000D04DC" w:rsidP="000D04DC">
            <w:pPr>
              <w:ind w:left="360" w:hanging="360"/>
              <w:rPr>
                <w:noProof/>
                <w:sz w:val="26"/>
                <w:szCs w:val="26"/>
                <w:lang w:val="es-ES"/>
              </w:rPr>
            </w:pPr>
            <w:r w:rsidRPr="000D04DC">
              <w:rPr>
                <w:noProof/>
                <w:sz w:val="26"/>
                <w:szCs w:val="26"/>
                <w:lang w:val="es-ES"/>
              </w:rPr>
              <w:t>ESPAÑOL: NATIVA</w:t>
            </w:r>
          </w:p>
          <w:p w14:paraId="1D180FAC" w14:textId="77777777" w:rsidR="00D71878" w:rsidRPr="000D04DC" w:rsidRDefault="000D04DC" w:rsidP="000D04DC">
            <w:pPr>
              <w:ind w:left="360" w:hanging="360"/>
              <w:rPr>
                <w:noProof/>
                <w:sz w:val="26"/>
                <w:szCs w:val="26"/>
                <w:lang w:val="es-ES"/>
              </w:rPr>
            </w:pPr>
            <w:r w:rsidRPr="000D04DC">
              <w:rPr>
                <w:rFonts w:cstheme="minorHAnsi"/>
                <w:noProof/>
                <w:sz w:val="26"/>
                <w:szCs w:val="26"/>
                <w:lang w:val="es-ES"/>
              </w:rPr>
              <w:t>INGLES: MUY BUENO</w:t>
            </w:r>
          </w:p>
        </w:tc>
        <w:tc>
          <w:tcPr>
            <w:tcW w:w="6928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1888525358"/>
              <w:placeholder>
                <w:docPart w:val="43F8AF67DF504B0CAC785C0ADD036744"/>
              </w:placeholder>
              <w:temporary/>
              <w:showingPlcHdr/>
              <w15:appearance w15:val="hidden"/>
            </w:sdtPr>
            <w:sdtEndPr/>
            <w:sdtContent>
              <w:p w14:paraId="3F1DFA4C" w14:textId="77777777" w:rsidR="00F716E1" w:rsidRPr="00711EEA" w:rsidRDefault="00FF673C" w:rsidP="00FF673C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EXPERIENCIA</w:t>
                </w:r>
              </w:p>
            </w:sdtContent>
          </w:sdt>
          <w:p w14:paraId="7C181404" w14:textId="77777777" w:rsidR="00F53B71" w:rsidRPr="00711EEA" w:rsidRDefault="00F53B71" w:rsidP="00F53B71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5A8BA8CE" wp14:editId="3AD7CA31">
                      <wp:extent cx="521970" cy="0"/>
                      <wp:effectExtent l="0" t="0" r="0" b="0"/>
                      <wp:docPr id="18" name="Conector recto 18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96151E" id="Conector recto 18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ZZ8LP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2C4D88F" w14:textId="77777777" w:rsidR="00B54AD3" w:rsidRPr="006F0CE7" w:rsidRDefault="006F0CE7" w:rsidP="00B54AD3">
            <w:pPr>
              <w:pStyle w:val="Ttulo2"/>
              <w:outlineLvl w:val="1"/>
              <w:rPr>
                <w:noProof/>
                <w:lang w:val="es-AR"/>
              </w:rPr>
            </w:pPr>
            <w:r>
              <w:rPr>
                <w:noProof/>
                <w:lang w:val="es-ES"/>
              </w:rPr>
              <w:t>Docente de música</w:t>
            </w:r>
          </w:p>
          <w:p w14:paraId="14B4D093" w14:textId="77777777" w:rsidR="00B54AD3" w:rsidRPr="006F0CE7" w:rsidRDefault="006F0CE7" w:rsidP="00B54AD3">
            <w:pPr>
              <w:pStyle w:val="Fecha"/>
              <w:rPr>
                <w:noProof/>
                <w:lang w:val="es-AR"/>
              </w:rPr>
            </w:pPr>
            <w:r>
              <w:rPr>
                <w:noProof/>
                <w:lang w:val="es-ES"/>
              </w:rPr>
              <w:t>2018- Continua</w:t>
            </w:r>
          </w:p>
          <w:p w14:paraId="77B25D15" w14:textId="77777777" w:rsidR="00F716E1" w:rsidRPr="00711EEA" w:rsidRDefault="006F0CE7" w:rsidP="00B54AD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Ejerzo la profesion en una institucion educativa estatal</w:t>
            </w:r>
            <w:r w:rsidR="00983EE6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en el nivel primario.</w:t>
            </w:r>
          </w:p>
          <w:p w14:paraId="10A9EBFD" w14:textId="77777777" w:rsidR="00F51E3E" w:rsidRPr="00711EEA" w:rsidRDefault="00F51E3E" w:rsidP="00F51E3E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03748E19" wp14:editId="297C15D2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4ADD90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1CEF80A" w14:textId="77777777" w:rsidR="00F716E1" w:rsidRPr="006F0CE7" w:rsidRDefault="00F716E1" w:rsidP="000D04DC">
            <w:pPr>
              <w:pStyle w:val="Ttulo2"/>
              <w:rPr>
                <w:noProof/>
              </w:rPr>
            </w:pPr>
          </w:p>
        </w:tc>
      </w:tr>
      <w:tr w:rsidR="00983EE6" w:rsidRPr="00711EEA" w14:paraId="63BF0571" w14:textId="77777777" w:rsidTr="00983EE6">
        <w:trPr>
          <w:trHeight w:val="119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211169216"/>
              <w:placeholder>
                <w:docPart w:val="794D4B6CC6A441BDB93E568DC077F2BE"/>
              </w:placeholder>
              <w:temporary/>
              <w:showingPlcHdr/>
              <w15:appearance w15:val="hidden"/>
            </w:sdtPr>
            <w:sdtContent>
              <w:p w14:paraId="3296CFF2" w14:textId="77777777" w:rsidR="000D04DC" w:rsidRPr="00711EEA" w:rsidRDefault="000D04DC" w:rsidP="000D04DC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APTITUDES</w:t>
                </w:r>
              </w:p>
            </w:sdtContent>
          </w:sdt>
          <w:p w14:paraId="5EB455C6" w14:textId="77777777" w:rsidR="000D04DC" w:rsidRPr="00711EEA" w:rsidRDefault="000D04DC" w:rsidP="000D04DC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185DF0BC" wp14:editId="66E90ECC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D6840F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74B651F" w14:textId="77777777" w:rsidR="000D04DC" w:rsidRDefault="000D04DC" w:rsidP="000D04DC">
            <w:pPr>
              <w:pStyle w:val="Prrafodelist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Constante</w:t>
            </w:r>
          </w:p>
          <w:p w14:paraId="32732816" w14:textId="77777777" w:rsidR="000D04DC" w:rsidRDefault="000D04DC" w:rsidP="000D04DC">
            <w:pPr>
              <w:pStyle w:val="Prrafodelist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proactiva</w:t>
            </w:r>
          </w:p>
          <w:p w14:paraId="06D594F5" w14:textId="77777777" w:rsidR="000D04DC" w:rsidRDefault="000D04DC" w:rsidP="000D04DC">
            <w:pPr>
              <w:pStyle w:val="Prrafodelist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responsable</w:t>
            </w:r>
          </w:p>
          <w:p w14:paraId="4AC040FD" w14:textId="77777777" w:rsidR="00F716E1" w:rsidRPr="006F0CE7" w:rsidRDefault="00983EE6" w:rsidP="000D04DC">
            <w:pPr>
              <w:pStyle w:val="Prrafodelista"/>
              <w:rPr>
                <w:noProof/>
              </w:rPr>
            </w:pPr>
            <w:r>
              <w:rPr>
                <w:noProof/>
              </w:rPr>
              <w:t>creatividad</w:t>
            </w:r>
          </w:p>
        </w:tc>
        <w:tc>
          <w:tcPr>
            <w:tcW w:w="6928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4C89F669" w14:textId="77777777" w:rsidR="00F716E1" w:rsidRPr="006F0CE7" w:rsidRDefault="00F716E1" w:rsidP="00241482">
            <w:pPr>
              <w:rPr>
                <w:noProof/>
              </w:rPr>
            </w:pPr>
          </w:p>
        </w:tc>
      </w:tr>
    </w:tbl>
    <w:p w14:paraId="32409E16" w14:textId="77777777" w:rsidR="00535F87" w:rsidRPr="006F0CE7" w:rsidRDefault="00535F87" w:rsidP="007E1FA8">
      <w:pPr>
        <w:rPr>
          <w:noProof/>
        </w:rPr>
      </w:pPr>
    </w:p>
    <w:sectPr w:rsidR="00535F87" w:rsidRPr="006F0CE7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D8662" w14:textId="77777777" w:rsidR="006F0CE7" w:rsidRDefault="006F0CE7" w:rsidP="00BA3E51">
      <w:pPr>
        <w:spacing w:line="240" w:lineRule="auto"/>
      </w:pPr>
      <w:r>
        <w:separator/>
      </w:r>
    </w:p>
  </w:endnote>
  <w:endnote w:type="continuationSeparator" w:id="0">
    <w:p w14:paraId="095335EC" w14:textId="77777777" w:rsidR="006F0CE7" w:rsidRDefault="006F0CE7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79187" w14:textId="77777777" w:rsidR="006F0CE7" w:rsidRDefault="006F0CE7" w:rsidP="00BA3E51">
      <w:pPr>
        <w:spacing w:line="240" w:lineRule="auto"/>
      </w:pPr>
      <w:r>
        <w:separator/>
      </w:r>
    </w:p>
  </w:footnote>
  <w:footnote w:type="continuationSeparator" w:id="0">
    <w:p w14:paraId="0023AA86" w14:textId="77777777" w:rsidR="006F0CE7" w:rsidRDefault="006F0CE7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áfico 8" o:spid="_x0000_i1026" type="#_x0000_t75" alt="Icono de teléfono" style="width:74.9pt;height:71.05pt;visibility:visible;mso-wrap-style:square" o:bullet="t">
        <v:imagedata r:id="rId1" o:title="Icono de teléfono"/>
      </v:shape>
    </w:pict>
  </w:numPicBullet>
  <w:abstractNum w:abstractNumId="0" w15:restartNumberingAfterBreak="0">
    <w:nsid w:val="08525675"/>
    <w:multiLevelType w:val="hybridMultilevel"/>
    <w:tmpl w:val="512ED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777DA9"/>
    <w:multiLevelType w:val="hybridMultilevel"/>
    <w:tmpl w:val="0CFC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Prrafodelista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removePersonalInformation/>
  <w:removeDateAndTime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E7"/>
    <w:rsid w:val="00041F8A"/>
    <w:rsid w:val="00045F2E"/>
    <w:rsid w:val="00055BBC"/>
    <w:rsid w:val="00073BF3"/>
    <w:rsid w:val="00081B51"/>
    <w:rsid w:val="000A6E00"/>
    <w:rsid w:val="000C7293"/>
    <w:rsid w:val="000D04DC"/>
    <w:rsid w:val="000D3891"/>
    <w:rsid w:val="000F3FE2"/>
    <w:rsid w:val="00140582"/>
    <w:rsid w:val="00144334"/>
    <w:rsid w:val="00173B36"/>
    <w:rsid w:val="00177BCB"/>
    <w:rsid w:val="001A5A81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320ECB"/>
    <w:rsid w:val="00344FC0"/>
    <w:rsid w:val="00377A0D"/>
    <w:rsid w:val="00382737"/>
    <w:rsid w:val="003E02DA"/>
    <w:rsid w:val="003E1692"/>
    <w:rsid w:val="003E7783"/>
    <w:rsid w:val="00442A0E"/>
    <w:rsid w:val="00443C70"/>
    <w:rsid w:val="00447D4F"/>
    <w:rsid w:val="004A4C74"/>
    <w:rsid w:val="004E5226"/>
    <w:rsid w:val="004E6AB2"/>
    <w:rsid w:val="004E70E8"/>
    <w:rsid w:val="005340E9"/>
    <w:rsid w:val="00535F87"/>
    <w:rsid w:val="00564622"/>
    <w:rsid w:val="005A3E0B"/>
    <w:rsid w:val="005B3227"/>
    <w:rsid w:val="006022E5"/>
    <w:rsid w:val="00611469"/>
    <w:rsid w:val="0068094B"/>
    <w:rsid w:val="00686284"/>
    <w:rsid w:val="006F0CE7"/>
    <w:rsid w:val="00711EEA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DC1"/>
    <w:rsid w:val="008A1FCF"/>
    <w:rsid w:val="008B1112"/>
    <w:rsid w:val="008C78F5"/>
    <w:rsid w:val="00914419"/>
    <w:rsid w:val="00962E61"/>
    <w:rsid w:val="00983EE6"/>
    <w:rsid w:val="00986331"/>
    <w:rsid w:val="009A6667"/>
    <w:rsid w:val="009C7105"/>
    <w:rsid w:val="009D5D9A"/>
    <w:rsid w:val="00A122BB"/>
    <w:rsid w:val="00A37F9E"/>
    <w:rsid w:val="00AB7FE5"/>
    <w:rsid w:val="00AC1E5A"/>
    <w:rsid w:val="00B54AD3"/>
    <w:rsid w:val="00B62B99"/>
    <w:rsid w:val="00B643D0"/>
    <w:rsid w:val="00B71E93"/>
    <w:rsid w:val="00B87E22"/>
    <w:rsid w:val="00BA3E51"/>
    <w:rsid w:val="00BB3142"/>
    <w:rsid w:val="00BD6049"/>
    <w:rsid w:val="00BD669C"/>
    <w:rsid w:val="00C155FC"/>
    <w:rsid w:val="00C532FC"/>
    <w:rsid w:val="00C75D84"/>
    <w:rsid w:val="00C857CB"/>
    <w:rsid w:val="00CA5CD9"/>
    <w:rsid w:val="00D04093"/>
    <w:rsid w:val="00D0794D"/>
    <w:rsid w:val="00D140DF"/>
    <w:rsid w:val="00D666BB"/>
    <w:rsid w:val="00D71878"/>
    <w:rsid w:val="00D720DF"/>
    <w:rsid w:val="00D92ED4"/>
    <w:rsid w:val="00D94ABF"/>
    <w:rsid w:val="00E20245"/>
    <w:rsid w:val="00E4379F"/>
    <w:rsid w:val="00E65596"/>
    <w:rsid w:val="00EA0042"/>
    <w:rsid w:val="00EB1D1B"/>
    <w:rsid w:val="00EE3711"/>
    <w:rsid w:val="00F36875"/>
    <w:rsid w:val="00F51E3E"/>
    <w:rsid w:val="00F53B71"/>
    <w:rsid w:val="00F716E1"/>
    <w:rsid w:val="00F7521F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7A8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ECB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57CB"/>
  </w:style>
  <w:style w:type="paragraph" w:styleId="Piedepgina">
    <w:name w:val="footer"/>
    <w:basedOn w:val="Normal"/>
    <w:link w:val="Piedepgina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857CB"/>
  </w:style>
  <w:style w:type="paragraph" w:styleId="Textodeglobo">
    <w:name w:val="Balloon Text"/>
    <w:basedOn w:val="Normal"/>
    <w:link w:val="Textodeglobo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BA3E51"/>
    <w:rPr>
      <w:color w:val="808080"/>
    </w:rPr>
  </w:style>
  <w:style w:type="table" w:styleId="Tablaconcuadrcula">
    <w:name w:val="Table Grid"/>
    <w:basedOn w:val="Tabla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ipervnculo">
    <w:name w:val="Hyperlink"/>
    <w:basedOn w:val="Fuentedeprrafopredeter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inespaciado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Prrafodelista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Fecha">
    <w:name w:val="Date"/>
    <w:basedOn w:val="Normal"/>
    <w:next w:val="Normal"/>
    <w:link w:val="FechaC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Fuentedeprrafopredeter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FechaCar">
    <w:name w:val="Fecha Car"/>
    <w:basedOn w:val="Fuentedeprrafopredeter"/>
    <w:link w:val="Fecha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2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ostina\AppData\Roaming\Microsoft\Plantillas\Curr&#237;culo%20en%20colum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F8AF67DF504B0CAC785C0ADD036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DA822-FF89-4154-BA2A-FF5186E66984}"/>
      </w:docPartPr>
      <w:docPartBody>
        <w:p w:rsidR="00000000" w:rsidRDefault="00FA05CA">
          <w:pPr>
            <w:pStyle w:val="43F8AF67DF504B0CAC785C0ADD036744"/>
          </w:pPr>
          <w:r w:rsidRPr="00711EEA">
            <w:rPr>
              <w:noProof/>
              <w:lang w:val="es-ES" w:bidi="es-ES"/>
            </w:rPr>
            <w:t>EXPERIENCIA</w:t>
          </w:r>
        </w:p>
      </w:docPartBody>
    </w:docPart>
    <w:docPart>
      <w:docPartPr>
        <w:name w:val="794D4B6CC6A441BDB93E568DC077F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27638-947E-4B60-B63F-92610586B875}"/>
      </w:docPartPr>
      <w:docPartBody>
        <w:p w:rsidR="00000000" w:rsidRDefault="00FA05CA" w:rsidP="00FA05CA">
          <w:pPr>
            <w:pStyle w:val="794D4B6CC6A441BDB93E568DC077F2BE"/>
          </w:pPr>
          <w:r w:rsidRPr="00711EEA">
            <w:rPr>
              <w:noProof/>
              <w:lang w:val="es-ES"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Prrafodelista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CA"/>
    <w:rsid w:val="00FA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17936B31634D759B7E2F1FDE377BD2">
    <w:name w:val="C517936B31634D759B7E2F1FDE377BD2"/>
  </w:style>
  <w:style w:type="paragraph" w:customStyle="1" w:styleId="7C21854AC9B546F2ABC44181503E0B7F">
    <w:name w:val="7C21854AC9B546F2ABC44181503E0B7F"/>
  </w:style>
  <w:style w:type="paragraph" w:customStyle="1" w:styleId="F739ECCBA4F248CE91F80F29F8A42B3A">
    <w:name w:val="F739ECCBA4F248CE91F80F29F8A42B3A"/>
  </w:style>
  <w:style w:type="paragraph" w:customStyle="1" w:styleId="B7CB065CF30246ED9FFFFF8F1FA52CAA">
    <w:name w:val="B7CB065CF30246ED9FFFFF8F1FA52CAA"/>
  </w:style>
  <w:style w:type="paragraph" w:customStyle="1" w:styleId="469AC30B49B84D0BB0265138E0728E23">
    <w:name w:val="469AC30B49B84D0BB0265138E0728E23"/>
  </w:style>
  <w:style w:type="paragraph" w:customStyle="1" w:styleId="801F87B96BA548B38FBF8C288F42AF9A">
    <w:name w:val="801F87B96BA548B38FBF8C288F42AF9A"/>
  </w:style>
  <w:style w:type="paragraph" w:customStyle="1" w:styleId="9079F95B31D54664B9661266715AC07E">
    <w:name w:val="9079F95B31D54664B9661266715AC07E"/>
  </w:style>
  <w:style w:type="paragraph" w:customStyle="1" w:styleId="F7916D7445D143798BEE20F0B5DF44D4">
    <w:name w:val="F7916D7445D143798BEE20F0B5DF44D4"/>
  </w:style>
  <w:style w:type="paragraph" w:customStyle="1" w:styleId="4CDEA4DE3EFE45998639A5B12F94E5CF">
    <w:name w:val="4CDEA4DE3EFE45998639A5B12F94E5CF"/>
  </w:style>
  <w:style w:type="paragraph" w:customStyle="1" w:styleId="192EA9B6B8D64F57A10241B9B29C217D">
    <w:name w:val="192EA9B6B8D64F57A10241B9B29C217D"/>
  </w:style>
  <w:style w:type="paragraph" w:styleId="Prrafodelista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</w:rPr>
  </w:style>
  <w:style w:type="paragraph" w:customStyle="1" w:styleId="8F493DB5F3B649ECA74177E0725E662E">
    <w:name w:val="8F493DB5F3B649ECA74177E0725E662E"/>
  </w:style>
  <w:style w:type="paragraph" w:customStyle="1" w:styleId="43F8AF67DF504B0CAC785C0ADD036744">
    <w:name w:val="43F8AF67DF504B0CAC785C0ADD036744"/>
  </w:style>
  <w:style w:type="paragraph" w:customStyle="1" w:styleId="B600272141874ABF8ABA273310BF77F2">
    <w:name w:val="B600272141874ABF8ABA273310BF77F2"/>
  </w:style>
  <w:style w:type="paragraph" w:customStyle="1" w:styleId="56B543C307664A2FAB25DB8C3592BA76">
    <w:name w:val="56B543C307664A2FAB25DB8C3592BA76"/>
  </w:style>
  <w:style w:type="paragraph" w:customStyle="1" w:styleId="105F050C54DF4DBD9ADB0EFC77F86B6B">
    <w:name w:val="105F050C54DF4DBD9ADB0EFC77F86B6B"/>
  </w:style>
  <w:style w:type="paragraph" w:customStyle="1" w:styleId="02429E701B28447D8F6AC3B63272F45C">
    <w:name w:val="02429E701B28447D8F6AC3B63272F45C"/>
  </w:style>
  <w:style w:type="paragraph" w:customStyle="1" w:styleId="EF44F8EF28E94D8794FD75CF01DF48F1">
    <w:name w:val="EF44F8EF28E94D8794FD75CF01DF48F1"/>
  </w:style>
  <w:style w:type="paragraph" w:customStyle="1" w:styleId="6974DA85B08A4B73B46C46A380399B9A">
    <w:name w:val="6974DA85B08A4B73B46C46A380399B9A"/>
  </w:style>
  <w:style w:type="paragraph" w:customStyle="1" w:styleId="0742443B4EC648048C00F7AB010064EA">
    <w:name w:val="0742443B4EC648048C00F7AB010064EA"/>
  </w:style>
  <w:style w:type="paragraph" w:customStyle="1" w:styleId="D5F5CD8CFAA148A0A7C7639CBB8E19F3">
    <w:name w:val="D5F5CD8CFAA148A0A7C7639CBB8E19F3"/>
  </w:style>
  <w:style w:type="paragraph" w:customStyle="1" w:styleId="4A18943E283840FE842D6201F06D706D">
    <w:name w:val="4A18943E283840FE842D6201F06D706D"/>
  </w:style>
  <w:style w:type="paragraph" w:customStyle="1" w:styleId="53610701B6C040A6BB8A2AF7B305B1E6">
    <w:name w:val="53610701B6C040A6BB8A2AF7B305B1E6"/>
  </w:style>
  <w:style w:type="paragraph" w:customStyle="1" w:styleId="0A79A6B1805441F7B9B26EF9729E7DEB">
    <w:name w:val="0A79A6B1805441F7B9B26EF9729E7DEB"/>
  </w:style>
  <w:style w:type="paragraph" w:customStyle="1" w:styleId="EA6115DF531041C5AAF34A5AB4C04F6A">
    <w:name w:val="EA6115DF531041C5AAF34A5AB4C04F6A"/>
  </w:style>
  <w:style w:type="paragraph" w:customStyle="1" w:styleId="11C184D55EA54EF8B733EB8E2157F24B">
    <w:name w:val="11C184D55EA54EF8B733EB8E2157F24B"/>
  </w:style>
  <w:style w:type="paragraph" w:customStyle="1" w:styleId="319F9F70EAF24398AC6703FF863D7325">
    <w:name w:val="319F9F70EAF24398AC6703FF863D7325"/>
  </w:style>
  <w:style w:type="paragraph" w:customStyle="1" w:styleId="F172F1F7D51C4B9898CC390DFED83966">
    <w:name w:val="F172F1F7D51C4B9898CC390DFED83966"/>
  </w:style>
  <w:style w:type="paragraph" w:customStyle="1" w:styleId="755FA77FE88E403498A6F65E8BFBECC1">
    <w:name w:val="755FA77FE88E403498A6F65E8BFBECC1"/>
  </w:style>
  <w:style w:type="paragraph" w:customStyle="1" w:styleId="0CD380108F384777A27A41C854B4479D">
    <w:name w:val="0CD380108F384777A27A41C854B4479D"/>
    <w:rsid w:val="00FA05CA"/>
  </w:style>
  <w:style w:type="paragraph" w:customStyle="1" w:styleId="9EA736CF4CDF4DFC8D9E152930F925C8">
    <w:name w:val="9EA736CF4CDF4DFC8D9E152930F925C8"/>
    <w:rsid w:val="00FA05CA"/>
  </w:style>
  <w:style w:type="paragraph" w:customStyle="1" w:styleId="6D5E2F2F85774F13AE7B7323FB6472A1">
    <w:name w:val="6D5E2F2F85774F13AE7B7323FB6472A1"/>
    <w:rsid w:val="00FA05CA"/>
  </w:style>
  <w:style w:type="paragraph" w:customStyle="1" w:styleId="4BBA72B186C343E7A7B8DF07E327A2E5">
    <w:name w:val="4BBA72B186C343E7A7B8DF07E327A2E5"/>
    <w:rsid w:val="00FA05CA"/>
  </w:style>
  <w:style w:type="paragraph" w:customStyle="1" w:styleId="8E0069F160CB4275BCF9C7D5B146620A">
    <w:name w:val="8E0069F160CB4275BCF9C7D5B146620A"/>
    <w:rsid w:val="00FA05CA"/>
  </w:style>
  <w:style w:type="paragraph" w:customStyle="1" w:styleId="5D4AEB867B63491F9F32A5E054287453">
    <w:name w:val="5D4AEB867B63491F9F32A5E054287453"/>
    <w:rsid w:val="00FA05CA"/>
  </w:style>
  <w:style w:type="paragraph" w:customStyle="1" w:styleId="58BD369150A44D9A8AD12CB62E1A4500">
    <w:name w:val="58BD369150A44D9A8AD12CB62E1A4500"/>
    <w:rsid w:val="00FA05CA"/>
  </w:style>
  <w:style w:type="paragraph" w:customStyle="1" w:styleId="2ACC1C2727F24FFF8FC0DF510D685B79">
    <w:name w:val="2ACC1C2727F24FFF8FC0DF510D685B79"/>
    <w:rsid w:val="00FA05CA"/>
  </w:style>
  <w:style w:type="paragraph" w:customStyle="1" w:styleId="5EF2AC771E8644C39A39D0CC2D916833">
    <w:name w:val="5EF2AC771E8644C39A39D0CC2D916833"/>
    <w:rsid w:val="00FA05CA"/>
  </w:style>
  <w:style w:type="paragraph" w:customStyle="1" w:styleId="7C355906ED3F4C8ABADC937758642EB2">
    <w:name w:val="7C355906ED3F4C8ABADC937758642EB2"/>
    <w:rsid w:val="00FA05CA"/>
  </w:style>
  <w:style w:type="paragraph" w:customStyle="1" w:styleId="AA64C985FF4144E8875467B3227BA0C3">
    <w:name w:val="AA64C985FF4144E8875467B3227BA0C3"/>
    <w:rsid w:val="00FA05CA"/>
  </w:style>
  <w:style w:type="paragraph" w:customStyle="1" w:styleId="53C8348121534BB0982185C0C2078301">
    <w:name w:val="53C8348121534BB0982185C0C2078301"/>
    <w:rsid w:val="00FA05CA"/>
  </w:style>
  <w:style w:type="paragraph" w:customStyle="1" w:styleId="AC03E9D1D124430DA6C2EC6780CC05B5">
    <w:name w:val="AC03E9D1D124430DA6C2EC6780CC05B5"/>
    <w:rsid w:val="00FA05CA"/>
  </w:style>
  <w:style w:type="paragraph" w:customStyle="1" w:styleId="DF38F4B0BB114C20B3AE737A92FE6FFD">
    <w:name w:val="DF38F4B0BB114C20B3AE737A92FE6FFD"/>
    <w:rsid w:val="00FA05CA"/>
  </w:style>
  <w:style w:type="paragraph" w:customStyle="1" w:styleId="4DEBE5E80D854425BC7E6599DEDC104F">
    <w:name w:val="4DEBE5E80D854425BC7E6599DEDC104F"/>
    <w:rsid w:val="00FA05CA"/>
  </w:style>
  <w:style w:type="paragraph" w:customStyle="1" w:styleId="6F4F0D9E4401425B86FA115EA2ED7CBD">
    <w:name w:val="6F4F0D9E4401425B86FA115EA2ED7CBD"/>
    <w:rsid w:val="00FA05CA"/>
  </w:style>
  <w:style w:type="paragraph" w:customStyle="1" w:styleId="DFFA95365EBD45D588E0B9A9E372A79C">
    <w:name w:val="DFFA95365EBD45D588E0B9A9E372A79C"/>
    <w:rsid w:val="00FA05CA"/>
  </w:style>
  <w:style w:type="paragraph" w:customStyle="1" w:styleId="370982A661E04917BC7694B168A1181A">
    <w:name w:val="370982A661E04917BC7694B168A1181A"/>
    <w:rsid w:val="00FA05CA"/>
  </w:style>
  <w:style w:type="paragraph" w:customStyle="1" w:styleId="4FBB9406E82E4456ABAF3B59C47DCBBF">
    <w:name w:val="4FBB9406E82E4456ABAF3B59C47DCBBF"/>
    <w:rsid w:val="00FA05CA"/>
  </w:style>
  <w:style w:type="paragraph" w:customStyle="1" w:styleId="C7140402AC544E26BF4C75BFE079C722">
    <w:name w:val="C7140402AC544E26BF4C75BFE079C722"/>
    <w:rsid w:val="00FA05CA"/>
  </w:style>
  <w:style w:type="paragraph" w:customStyle="1" w:styleId="BF3770F39EEA42AF8590C3D422A6FF4C">
    <w:name w:val="BF3770F39EEA42AF8590C3D422A6FF4C"/>
    <w:rsid w:val="00FA05CA"/>
  </w:style>
  <w:style w:type="paragraph" w:customStyle="1" w:styleId="776DAC49B1544C8F879D6BD9B45E6FFA">
    <w:name w:val="776DAC49B1544C8F879D6BD9B45E6FFA"/>
    <w:rsid w:val="00FA05CA"/>
  </w:style>
  <w:style w:type="paragraph" w:customStyle="1" w:styleId="34B58C8C3534445E8E12326D5A917834">
    <w:name w:val="34B58C8C3534445E8E12326D5A917834"/>
    <w:rsid w:val="00FA05CA"/>
  </w:style>
  <w:style w:type="paragraph" w:customStyle="1" w:styleId="69D018ECF0744D438503D2610F697C20">
    <w:name w:val="69D018ECF0744D438503D2610F697C20"/>
    <w:rsid w:val="00FA05CA"/>
  </w:style>
  <w:style w:type="paragraph" w:customStyle="1" w:styleId="684448AC2AB14D0BB4FDAB70A9D82FF8">
    <w:name w:val="684448AC2AB14D0BB4FDAB70A9D82FF8"/>
    <w:rsid w:val="00FA05CA"/>
  </w:style>
  <w:style w:type="paragraph" w:customStyle="1" w:styleId="C5DD05D464A4495DB7B0F9FC5516DB42">
    <w:name w:val="C5DD05D464A4495DB7B0F9FC5516DB42"/>
    <w:rsid w:val="00FA05CA"/>
  </w:style>
  <w:style w:type="paragraph" w:customStyle="1" w:styleId="51208FB5349E4F3FADEDF40465AF814D">
    <w:name w:val="51208FB5349E4F3FADEDF40465AF814D"/>
    <w:rsid w:val="00FA05CA"/>
  </w:style>
  <w:style w:type="paragraph" w:customStyle="1" w:styleId="F471566263714950B0D52983D72C8045">
    <w:name w:val="F471566263714950B0D52983D72C8045"/>
    <w:rsid w:val="00FA05CA"/>
  </w:style>
  <w:style w:type="paragraph" w:customStyle="1" w:styleId="36A1E603C7644926B6219D2A92248459">
    <w:name w:val="36A1E603C7644926B6219D2A92248459"/>
    <w:rsid w:val="00FA05CA"/>
  </w:style>
  <w:style w:type="paragraph" w:customStyle="1" w:styleId="C2D7FBF5B67F47468D273E586D24BC35">
    <w:name w:val="C2D7FBF5B67F47468D273E586D24BC35"/>
    <w:rsid w:val="00FA05CA"/>
  </w:style>
  <w:style w:type="paragraph" w:customStyle="1" w:styleId="B65F88E6DD2848C5BDCFB21838D464CB">
    <w:name w:val="B65F88E6DD2848C5BDCFB21838D464CB"/>
    <w:rsid w:val="00FA05CA"/>
  </w:style>
  <w:style w:type="paragraph" w:customStyle="1" w:styleId="03F9D306ACEE4B1DBB44415EC6DC76CB">
    <w:name w:val="03F9D306ACEE4B1DBB44415EC6DC76CB"/>
    <w:rsid w:val="00FA05CA"/>
  </w:style>
  <w:style w:type="paragraph" w:customStyle="1" w:styleId="59962A62853D401599BDAF0EA613A045">
    <w:name w:val="59962A62853D401599BDAF0EA613A045"/>
    <w:rsid w:val="00FA05CA"/>
  </w:style>
  <w:style w:type="paragraph" w:customStyle="1" w:styleId="22DF56C85F7C4E3883B3F26E1775FCB0">
    <w:name w:val="22DF56C85F7C4E3883B3F26E1775FCB0"/>
    <w:rsid w:val="00FA05CA"/>
  </w:style>
  <w:style w:type="paragraph" w:customStyle="1" w:styleId="3B33987C7FCA48E28A7DA49CFF0E009D">
    <w:name w:val="3B33987C7FCA48E28A7DA49CFF0E009D"/>
    <w:rsid w:val="00FA05CA"/>
  </w:style>
  <w:style w:type="paragraph" w:customStyle="1" w:styleId="31EF8AA5CDB54ED69C52E890D3519073">
    <w:name w:val="31EF8AA5CDB54ED69C52E890D3519073"/>
    <w:rsid w:val="00FA05CA"/>
  </w:style>
  <w:style w:type="paragraph" w:customStyle="1" w:styleId="8775E3313CA4461AA49BC2A1E844AE14">
    <w:name w:val="8775E3313CA4461AA49BC2A1E844AE14"/>
    <w:rsid w:val="00FA05CA"/>
  </w:style>
  <w:style w:type="paragraph" w:customStyle="1" w:styleId="BB2FBB047DE448BBB31794ED70AECF0F">
    <w:name w:val="BB2FBB047DE448BBB31794ED70AECF0F"/>
    <w:rsid w:val="00FA05CA"/>
  </w:style>
  <w:style w:type="paragraph" w:customStyle="1" w:styleId="E2BD0B93569B4453BAD45DC0D7954466">
    <w:name w:val="E2BD0B93569B4453BAD45DC0D7954466"/>
    <w:rsid w:val="00FA05CA"/>
  </w:style>
  <w:style w:type="paragraph" w:customStyle="1" w:styleId="B7BE1684909F46B68F308426B06A0535">
    <w:name w:val="B7BE1684909F46B68F308426B06A0535"/>
    <w:rsid w:val="00FA05CA"/>
  </w:style>
  <w:style w:type="paragraph" w:customStyle="1" w:styleId="5054EDB73B414F62A865923604C4766E">
    <w:name w:val="5054EDB73B414F62A865923604C4766E"/>
    <w:rsid w:val="00FA05CA"/>
  </w:style>
  <w:style w:type="paragraph" w:customStyle="1" w:styleId="66C82864C05343CBB50DED5962B45926">
    <w:name w:val="66C82864C05343CBB50DED5962B45926"/>
    <w:rsid w:val="00FA05CA"/>
  </w:style>
  <w:style w:type="paragraph" w:customStyle="1" w:styleId="ADF5B94FBD4540AB86FAAE15451A292D">
    <w:name w:val="ADF5B94FBD4540AB86FAAE15451A292D"/>
    <w:rsid w:val="00FA05CA"/>
  </w:style>
  <w:style w:type="paragraph" w:customStyle="1" w:styleId="93495762B0654D02A9279B570FB332DE">
    <w:name w:val="93495762B0654D02A9279B570FB332DE"/>
    <w:rsid w:val="00FA05CA"/>
  </w:style>
  <w:style w:type="paragraph" w:customStyle="1" w:styleId="B8133C5C94EC4B00BD4EC76A08F28194">
    <w:name w:val="B8133C5C94EC4B00BD4EC76A08F28194"/>
    <w:rsid w:val="00FA05CA"/>
  </w:style>
  <w:style w:type="paragraph" w:customStyle="1" w:styleId="DD07136B92A946AAB87999FF9FE8159C">
    <w:name w:val="DD07136B92A946AAB87999FF9FE8159C"/>
    <w:rsid w:val="00FA05CA"/>
  </w:style>
  <w:style w:type="paragraph" w:customStyle="1" w:styleId="0EDA9C78AB9E4E889F88939444DBEB7F">
    <w:name w:val="0EDA9C78AB9E4E889F88939444DBEB7F"/>
    <w:rsid w:val="00FA05CA"/>
  </w:style>
  <w:style w:type="paragraph" w:customStyle="1" w:styleId="68FFAC9C8379416CA3C58B78EBD6EB9C">
    <w:name w:val="68FFAC9C8379416CA3C58B78EBD6EB9C"/>
    <w:rsid w:val="00FA05CA"/>
  </w:style>
  <w:style w:type="paragraph" w:customStyle="1" w:styleId="03604B145D024A9586D0262649161581">
    <w:name w:val="03604B145D024A9586D0262649161581"/>
    <w:rsid w:val="00FA05CA"/>
  </w:style>
  <w:style w:type="paragraph" w:customStyle="1" w:styleId="EEF926C8D3A749C78B87E902C89C8EBB">
    <w:name w:val="EEF926C8D3A749C78B87E902C89C8EBB"/>
    <w:rsid w:val="00FA05CA"/>
  </w:style>
  <w:style w:type="paragraph" w:customStyle="1" w:styleId="E14C378CDA38442B82E647041C6BA113">
    <w:name w:val="E14C378CDA38442B82E647041C6BA113"/>
    <w:rsid w:val="00FA05CA"/>
  </w:style>
  <w:style w:type="paragraph" w:customStyle="1" w:styleId="C2FE561ACE824E06B9D45225A1988277">
    <w:name w:val="C2FE561ACE824E06B9D45225A1988277"/>
    <w:rsid w:val="00FA05CA"/>
  </w:style>
  <w:style w:type="paragraph" w:customStyle="1" w:styleId="58836E3C0A994A8083AEDC2D767365A1">
    <w:name w:val="58836E3C0A994A8083AEDC2D767365A1"/>
    <w:rsid w:val="00FA05CA"/>
  </w:style>
  <w:style w:type="paragraph" w:customStyle="1" w:styleId="BE0D8E062AF5490FA3BE0F76FCF1341C">
    <w:name w:val="BE0D8E062AF5490FA3BE0F76FCF1341C"/>
    <w:rsid w:val="00FA05CA"/>
  </w:style>
  <w:style w:type="paragraph" w:customStyle="1" w:styleId="794D4B6CC6A441BDB93E568DC077F2BE">
    <w:name w:val="794D4B6CC6A441BDB93E568DC077F2BE"/>
    <w:rsid w:val="00FA05CA"/>
  </w:style>
  <w:style w:type="paragraph" w:customStyle="1" w:styleId="6F3446EF2A5B4AC3A2FA114AE2CA88B2">
    <w:name w:val="6F3446EF2A5B4AC3A2FA114AE2CA88B2"/>
    <w:rsid w:val="00FA05CA"/>
  </w:style>
  <w:style w:type="paragraph" w:customStyle="1" w:styleId="057E2CB5D561466F971525F9849DA7C7">
    <w:name w:val="057E2CB5D561466F971525F9849DA7C7"/>
    <w:rsid w:val="00FA05CA"/>
  </w:style>
  <w:style w:type="paragraph" w:customStyle="1" w:styleId="E5FAC952C58C46D58D484D3F5BC95B30">
    <w:name w:val="E5FAC952C58C46D58D484D3F5BC95B30"/>
    <w:rsid w:val="00FA0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purl.org/dc/elements/1.1/"/>
    <ds:schemaRef ds:uri="71af3243-3dd4-4a8d-8c0d-dd76da1f02a5"/>
    <ds:schemaRef ds:uri="16c05727-aa75-4e4a-9b5f-8a80a1165891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64EDDA1-3E5D-4920-A3DD-F9F387192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2022-07-25T00:55:00Z</dcterms:created>
  <dcterms:modified xsi:type="dcterms:W3CDTF">2022-07-25T02:28:00Z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